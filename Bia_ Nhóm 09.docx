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C0F85" w14:textId="77777777" w:rsidR="007C3465" w:rsidRDefault="007701B0">
      <w:pPr>
        <w:sectPr w:rsidR="007C3465" w:rsidSect="00AD3D92">
          <w:pgSz w:w="11907" w:h="16840" w:code="9"/>
          <w:pgMar w:top="1134" w:right="1134" w:bottom="1134" w:left="1985" w:header="709" w:footer="709" w:gutter="0"/>
          <w:pgBorders>
            <w:top w:val="twistedLines1" w:sz="12" w:space="0" w:color="auto"/>
            <w:left w:val="twistedLines1" w:sz="12" w:space="0" w:color="auto"/>
            <w:bottom w:val="twistedLines1" w:sz="12" w:space="0" w:color="auto"/>
            <w:right w:val="twistedLines1" w:sz="12" w:space="0" w:color="auto"/>
          </w:pgBorders>
          <w:cols w:space="708"/>
          <w:docGrid w:linePitch="360"/>
        </w:sectPr>
      </w:pPr>
      <w:r>
        <w:rPr>
          <w:noProof/>
        </w:rPr>
        <mc:AlternateContent>
          <mc:Choice Requires="wpc">
            <w:drawing>
              <wp:inline distT="0" distB="0" distL="0" distR="0" wp14:anchorId="5E43252B" wp14:editId="70E9D1F7">
                <wp:extent cx="5562600" cy="9224010"/>
                <wp:effectExtent l="0" t="0" r="0" b="0"/>
                <wp:docPr id="14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3070572"/>
                            <a:ext cx="5212080" cy="145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jc w:val="center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07"/>
                                <w:gridCol w:w="4161"/>
                              </w:tblGrid>
                              <w:tr w:rsidR="000804C5" w14:paraId="0B315556" w14:textId="77777777" w:rsidTr="000804C5">
                                <w:trPr>
                                  <w:jc w:val="center"/>
                                </w:trPr>
                                <w:tc>
                                  <w:tcPr>
                                    <w:tcW w:w="2507" w:type="dxa"/>
                                  </w:tcPr>
                                  <w:p w14:paraId="6CDD99F3" w14:textId="632552AD" w:rsidR="000804C5" w:rsidRDefault="000804C5" w:rsidP="000804C5">
                                    <w:pPr>
                                      <w:spacing w:before="60"/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  <w:t>212105</w:t>
                                    </w:r>
                                    <w:r w:rsidR="00E4767E"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  <w:t>0756</w:t>
                                    </w:r>
                                  </w:p>
                                </w:tc>
                                <w:tc>
                                  <w:tcPr>
                                    <w:tcW w:w="4161" w:type="dxa"/>
                                  </w:tcPr>
                                  <w:p w14:paraId="0C67F511" w14:textId="6319A6AA" w:rsidR="000804C5" w:rsidRDefault="00E4767E" w:rsidP="000804C5">
                                    <w:pPr>
                                      <w:spacing w:before="60"/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  <w:t>BÙI ĐỨC THẮNG</w:t>
                                    </w:r>
                                  </w:p>
                                </w:tc>
                              </w:tr>
                              <w:tr w:rsidR="000804C5" w14:paraId="335CA21D" w14:textId="77777777" w:rsidTr="000804C5">
                                <w:trPr>
                                  <w:jc w:val="center"/>
                                </w:trPr>
                                <w:tc>
                                  <w:tcPr>
                                    <w:tcW w:w="2507" w:type="dxa"/>
                                  </w:tcPr>
                                  <w:p w14:paraId="28EDEF91" w14:textId="3EC10EAB" w:rsidR="000804C5" w:rsidRDefault="00C831B8" w:rsidP="000804C5">
                                    <w:pPr>
                                      <w:spacing w:before="60"/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  <w:t>2121051573</w:t>
                                    </w:r>
                                  </w:p>
                                </w:tc>
                                <w:tc>
                                  <w:tcPr>
                                    <w:tcW w:w="4161" w:type="dxa"/>
                                  </w:tcPr>
                                  <w:p w14:paraId="4B0C566E" w14:textId="43895D80" w:rsidR="000804C5" w:rsidRDefault="00C831B8" w:rsidP="000804C5">
                                    <w:pPr>
                                      <w:spacing w:before="60"/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  <w:t>NGUYỄN VĂN THIỆN</w:t>
                                    </w:r>
                                  </w:p>
                                </w:tc>
                              </w:tr>
                              <w:tr w:rsidR="000804C5" w14:paraId="169B156C" w14:textId="77777777" w:rsidTr="000804C5">
                                <w:trPr>
                                  <w:jc w:val="center"/>
                                </w:trPr>
                                <w:tc>
                                  <w:tcPr>
                                    <w:tcW w:w="2507" w:type="dxa"/>
                                  </w:tcPr>
                                  <w:p w14:paraId="2D9BAD40" w14:textId="16F6F878" w:rsidR="000804C5" w:rsidRDefault="000804C5" w:rsidP="000804C5">
                                    <w:pPr>
                                      <w:spacing w:before="60"/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  <w:t>2121</w:t>
                                    </w:r>
                                    <w:r w:rsidR="00C831B8"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  <w:t>050762</w:t>
                                    </w:r>
                                  </w:p>
                                </w:tc>
                                <w:tc>
                                  <w:tcPr>
                                    <w:tcW w:w="4161" w:type="dxa"/>
                                  </w:tcPr>
                                  <w:p w14:paraId="4852412C" w14:textId="4644D47F" w:rsidR="000804C5" w:rsidRDefault="00C831B8" w:rsidP="000804C5">
                                    <w:pPr>
                                      <w:spacing w:before="60"/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  <w:t>NGUYỄN XUÂN PHÚC</w:t>
                                    </w:r>
                                  </w:p>
                                </w:tc>
                              </w:tr>
                              <w:tr w:rsidR="000804C5" w14:paraId="06C8F6F4" w14:textId="77777777" w:rsidTr="000804C5">
                                <w:trPr>
                                  <w:jc w:val="center"/>
                                </w:trPr>
                                <w:tc>
                                  <w:tcPr>
                                    <w:tcW w:w="2507" w:type="dxa"/>
                                  </w:tcPr>
                                  <w:p w14:paraId="462E588F" w14:textId="0889868F" w:rsidR="000804C5" w:rsidRDefault="000804C5" w:rsidP="000804C5">
                                    <w:pPr>
                                      <w:spacing w:before="60"/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  <w:t>2</w:t>
                                    </w:r>
                                    <w:r w:rsidR="00C831B8"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  <w:t>21050</w:t>
                                    </w:r>
                                    <w:r w:rsidR="00E4767E"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  <w:t>4</w:t>
                                    </w:r>
                                    <w:r w:rsidR="00C831B8"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  <w:t>73</w:t>
                                    </w:r>
                                  </w:p>
                                </w:tc>
                                <w:tc>
                                  <w:tcPr>
                                    <w:tcW w:w="4161" w:type="dxa"/>
                                  </w:tcPr>
                                  <w:p w14:paraId="7B084195" w14:textId="06D0D7B3" w:rsidR="000804C5" w:rsidRDefault="00C831B8" w:rsidP="000804C5">
                                    <w:pPr>
                                      <w:spacing w:before="60"/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  <w:t>NGUYỄN VĂN KHÔI</w:t>
                                    </w:r>
                                  </w:p>
                                </w:tc>
                              </w:tr>
                            </w:tbl>
                            <w:p w14:paraId="2F2EC439" w14:textId="56C85558" w:rsidR="003E3F49" w:rsidRPr="005D49C9" w:rsidRDefault="003E3F49" w:rsidP="000804C5">
                              <w:pPr>
                                <w:spacing w:before="60"/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01344"/>
                            <a:ext cx="5562600" cy="1459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9891B1" w14:textId="429744E2" w:rsidR="00E4767E" w:rsidRPr="00E4767E" w:rsidRDefault="00F61B9B" w:rsidP="00E4767E">
                              <w:pPr>
                                <w:jc w:val="center"/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  <w:t>TÊN ĐỀ TÀI</w:t>
                              </w:r>
                              <w:r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  <w:br/>
                              </w:r>
                              <w:proofErr w:type="spellStart"/>
                              <w:r w:rsidR="00C831B8">
                                <w:rPr>
                                  <w:rFonts w:ascii="Arial" w:hAnsi="Arial" w:cs="Arial"/>
                                  <w:sz w:val="44"/>
                                  <w:szCs w:val="44"/>
                                  <w:lang w:val="en-GB" w:eastAsia="en-GB"/>
                                </w:rPr>
                                <w:t>Xây</w:t>
                              </w:r>
                              <w:proofErr w:type="spellEnd"/>
                              <w:r w:rsidR="00C831B8">
                                <w:rPr>
                                  <w:rFonts w:ascii="Arial" w:hAnsi="Arial" w:cs="Arial"/>
                                  <w:sz w:val="44"/>
                                  <w:szCs w:val="44"/>
                                  <w:lang w:val="en-GB" w:eastAsia="en-GB"/>
                                </w:rPr>
                                <w:t xml:space="preserve"> </w:t>
                              </w:r>
                              <w:proofErr w:type="spellStart"/>
                              <w:r w:rsidR="00C831B8">
                                <w:rPr>
                                  <w:rFonts w:ascii="Arial" w:hAnsi="Arial" w:cs="Arial"/>
                                  <w:sz w:val="44"/>
                                  <w:szCs w:val="44"/>
                                  <w:lang w:val="en-GB" w:eastAsia="en-GB"/>
                                </w:rPr>
                                <w:t>Dựng</w:t>
                              </w:r>
                              <w:proofErr w:type="spellEnd"/>
                              <w:r w:rsidR="00C831B8">
                                <w:rPr>
                                  <w:rFonts w:ascii="Arial" w:hAnsi="Arial" w:cs="Arial"/>
                                  <w:sz w:val="44"/>
                                  <w:szCs w:val="44"/>
                                  <w:lang w:val="en-GB" w:eastAsia="en-GB"/>
                                </w:rPr>
                                <w:t xml:space="preserve"> </w:t>
                              </w:r>
                              <w:proofErr w:type="spellStart"/>
                              <w:r w:rsidR="00C831B8">
                                <w:rPr>
                                  <w:rFonts w:ascii="Arial" w:hAnsi="Arial" w:cs="Arial"/>
                                  <w:sz w:val="44"/>
                                  <w:szCs w:val="44"/>
                                  <w:lang w:val="en-GB" w:eastAsia="en-GB"/>
                                </w:rPr>
                                <w:t>Ứng</w:t>
                              </w:r>
                              <w:proofErr w:type="spellEnd"/>
                              <w:r w:rsidR="00C831B8">
                                <w:rPr>
                                  <w:rFonts w:ascii="Arial" w:hAnsi="Arial" w:cs="Arial"/>
                                  <w:sz w:val="44"/>
                                  <w:szCs w:val="44"/>
                                  <w:lang w:val="en-GB" w:eastAsia="en-GB"/>
                                </w:rPr>
                                <w:t xml:space="preserve"> </w:t>
                              </w:r>
                              <w:proofErr w:type="spellStart"/>
                              <w:r w:rsidR="00C831B8">
                                <w:rPr>
                                  <w:rFonts w:ascii="Arial" w:hAnsi="Arial" w:cs="Arial"/>
                                  <w:sz w:val="44"/>
                                  <w:szCs w:val="44"/>
                                  <w:lang w:val="en-GB" w:eastAsia="en-GB"/>
                                </w:rPr>
                                <w:t>Dụng</w:t>
                              </w:r>
                              <w:proofErr w:type="spellEnd"/>
                              <w:r w:rsidR="00C831B8">
                                <w:rPr>
                                  <w:rFonts w:ascii="Arial" w:hAnsi="Arial" w:cs="Arial"/>
                                  <w:sz w:val="44"/>
                                  <w:szCs w:val="44"/>
                                  <w:lang w:val="en-GB" w:eastAsia="en-GB"/>
                                </w:rPr>
                                <w:t xml:space="preserve"> Quản Lý File </w:t>
                              </w:r>
                              <w:proofErr w:type="spellStart"/>
                              <w:r w:rsidR="00C831B8">
                                <w:rPr>
                                  <w:rFonts w:ascii="Arial" w:hAnsi="Arial" w:cs="Arial"/>
                                  <w:sz w:val="44"/>
                                  <w:szCs w:val="44"/>
                                  <w:lang w:val="en-GB" w:eastAsia="en-GB"/>
                                </w:rPr>
                                <w:t>Trên</w:t>
                              </w:r>
                              <w:proofErr w:type="spellEnd"/>
                              <w:r w:rsidR="00C831B8">
                                <w:rPr>
                                  <w:rFonts w:ascii="Arial" w:hAnsi="Arial" w:cs="Arial"/>
                                  <w:sz w:val="44"/>
                                  <w:szCs w:val="44"/>
                                  <w:lang w:val="en-GB" w:eastAsia="en-GB"/>
                                </w:rPr>
                                <w:t xml:space="preserve"> Androi</w:t>
                              </w:r>
                              <w:r w:rsidR="003B7498">
                                <w:rPr>
                                  <w:rFonts w:ascii="Arial" w:hAnsi="Arial" w:cs="Arial"/>
                                  <w:sz w:val="44"/>
                                  <w:szCs w:val="44"/>
                                  <w:lang w:val="en-GB" w:eastAsia="en-GB"/>
                                </w:rPr>
                                <w:t>d</w:t>
                              </w:r>
                            </w:p>
                            <w:p w14:paraId="57EEE638" w14:textId="7C1A1E4C" w:rsidR="005D49C9" w:rsidRP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14:paraId="0302D421" w14:textId="77777777"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14:paraId="1E90AB0A" w14:textId="0F3C0D19"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133600" y="8801100"/>
                            <a:ext cx="1295400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102E44" w14:textId="6848F0A7" w:rsidR="002343E4" w:rsidRPr="005D49C9" w:rsidRDefault="007A410F" w:rsidP="005D49C9">
                              <w:pPr>
                                <w:spacing w:before="60" w:line="288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Hà </w:t>
                              </w:r>
                              <w:proofErr w:type="spellStart"/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Nội</w:t>
                              </w:r>
                              <w:proofErr w:type="spellEnd"/>
                              <w:r w:rsidR="005D49C9"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,</w:t>
                              </w: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</w:t>
                              </w:r>
                              <w:r w:rsidR="00C3269E">
                                <w:rPr>
                                  <w:rFonts w:ascii="Times New Roman" w:hAnsi="Times New Roman"/>
                                  <w:b/>
                                </w:rPr>
                                <w:t>20</w:t>
                              </w:r>
                              <w:r w:rsidR="00F61B9B">
                                <w:rPr>
                                  <w:rFonts w:ascii="Times New Roman" w:hAnsi="Times New Roman"/>
                                  <w:b/>
                                </w:rPr>
                                <w:t>2</w:t>
                              </w:r>
                              <w:r w:rsidR="00C831B8">
                                <w:rPr>
                                  <w:rFonts w:ascii="Times New Roman" w:hAnsi="Times New Roman"/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2" name="Text Box 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85800" y="203835"/>
                            <a:ext cx="4191000" cy="880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2E59A4" w14:textId="77777777" w:rsidR="007A410F" w:rsidRPr="007A410F" w:rsidRDefault="007A410F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instrText xml:space="preserve"> MACROBUTTON DOFIELDCLICK BỘ GIÁO DỤC VÀ ĐÀO TẠO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end"/>
                              </w:r>
                            </w:p>
                            <w:p w14:paraId="5B31B886" w14:textId="60A71488" w:rsidR="007C3465" w:rsidRDefault="007A410F" w:rsidP="0019207D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instrText xml:space="preserve"> MACROBUTTON DOFIELDCLICK TRƯỜNG ĐẠI HỌC MỎ - ĐỊA CHẤT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end"/>
                              </w:r>
                            </w:p>
                            <w:p w14:paraId="04CB96A0" w14:textId="3826D580" w:rsidR="00AD3D92" w:rsidRDefault="00AD3D92" w:rsidP="0019207D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t>KHOA CÔNG NGHỆ THÔNG TIN</w:t>
                              </w:r>
                            </w:p>
                            <w:p w14:paraId="44D97314" w14:textId="3FBB7390" w:rsidR="00AD3D92" w:rsidRPr="00F65597" w:rsidRDefault="00AD3D92" w:rsidP="0019207D">
                              <w:pPr>
                                <w:jc w:val="center"/>
                                <w:rPr>
                                  <w:rStyle w:val="Strong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t>BỘ MÔN CÔNG NGHỆ PHẦN MỀM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14145455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01080"/>
                            <a:ext cx="5562600" cy="1459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F487A" w14:textId="7F036DFA" w:rsidR="000804C5" w:rsidRDefault="000804C5" w:rsidP="000804C5">
                              <w:pPr>
                                <w:spacing w:before="60"/>
                                <w:jc w:val="center"/>
                                <w:rPr>
                                  <w:rFonts w:ascii="Arial" w:hAnsi="Arial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44"/>
                                  <w:szCs w:val="44"/>
                                </w:rPr>
                                <w:t xml:space="preserve">BÀI TẬP </w:t>
                              </w:r>
                              <w:r w:rsidR="00C831B8">
                                <w:rPr>
                                  <w:rFonts w:ascii="Arial" w:hAnsi="Arial"/>
                                  <w:sz w:val="44"/>
                                  <w:szCs w:val="44"/>
                                </w:rPr>
                                <w:t>NHÓM</w:t>
                              </w:r>
                            </w:p>
                            <w:p w14:paraId="6A5ADAF4" w14:textId="7B83DA77" w:rsidR="000804C5" w:rsidRDefault="000804C5" w:rsidP="000804C5">
                              <w:pPr>
                                <w:spacing w:before="60"/>
                                <w:jc w:val="center"/>
                                <w:rPr>
                                  <w:rFonts w:ascii="Arial" w:hAnsi="Arial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44"/>
                                  <w:szCs w:val="44"/>
                                </w:rPr>
                                <w:t xml:space="preserve">MÔN: </w:t>
                              </w:r>
                              <w:r w:rsidR="00C831B8">
                                <w:rPr>
                                  <w:rFonts w:ascii="Arial" w:hAnsi="Arial"/>
                                  <w:sz w:val="44"/>
                                  <w:szCs w:val="44"/>
                                </w:rPr>
                                <w:t>ĐIỆN TOÁN DI ĐỘNG</w:t>
                              </w:r>
                            </w:p>
                            <w:p w14:paraId="27FFC2AB" w14:textId="77777777" w:rsidR="000804C5" w:rsidRDefault="000804C5" w:rsidP="000804C5">
                              <w:pPr>
                                <w:spacing w:before="60"/>
                                <w:jc w:val="center"/>
                                <w:rPr>
                                  <w:rFonts w:ascii="Arial" w:hAnsi="Arial"/>
                                  <w:sz w:val="44"/>
                                  <w:szCs w:val="44"/>
                                </w:rPr>
                              </w:pPr>
                            </w:p>
                            <w:p w14:paraId="22EC31F6" w14:textId="77777777" w:rsidR="000804C5" w:rsidRDefault="000804C5" w:rsidP="000804C5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Cs w:val="28"/>
                                </w:rPr>
                                <w:t> </w:t>
                              </w:r>
                            </w:p>
                            <w:p w14:paraId="5A456256" w14:textId="77777777" w:rsidR="000804C5" w:rsidRDefault="000804C5" w:rsidP="000804C5">
                              <w:pPr>
                                <w:spacing w:before="60"/>
                                <w:jc w:val="center"/>
                                <w:rPr>
                                  <w:b/>
                                  <w:bCs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43252B" id="Canvas 2" o:spid="_x0000_s1026" editas="canvas" style="width:438pt;height:726.3pt;mso-position-horizontal-relative:char;mso-position-vertical-relative:line" coordsize="55626,9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626;height:9224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286;top:30705;width:52120;height:14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tbl>
                        <w:tblPr>
                          <w:tblStyle w:val="TableGrid"/>
                          <w:tblW w:w="0" w:type="auto"/>
                          <w:jc w:val="center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507"/>
                          <w:gridCol w:w="4161"/>
                        </w:tblGrid>
                        <w:tr w:rsidR="000804C5" w14:paraId="0B315556" w14:textId="77777777" w:rsidTr="000804C5">
                          <w:trPr>
                            <w:jc w:val="center"/>
                          </w:trPr>
                          <w:tc>
                            <w:tcPr>
                              <w:tcW w:w="2507" w:type="dxa"/>
                            </w:tcPr>
                            <w:p w14:paraId="6CDD99F3" w14:textId="632552AD" w:rsidR="000804C5" w:rsidRDefault="000804C5" w:rsidP="000804C5">
                              <w:pPr>
                                <w:spacing w:before="60"/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212105</w:t>
                              </w:r>
                              <w:r w:rsidR="00E4767E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0756</w:t>
                              </w:r>
                            </w:p>
                          </w:tc>
                          <w:tc>
                            <w:tcPr>
                              <w:tcW w:w="4161" w:type="dxa"/>
                            </w:tcPr>
                            <w:p w14:paraId="0C67F511" w14:textId="6319A6AA" w:rsidR="000804C5" w:rsidRDefault="00E4767E" w:rsidP="000804C5">
                              <w:pPr>
                                <w:spacing w:before="60"/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BÙI ĐỨC THẮNG</w:t>
                              </w:r>
                            </w:p>
                          </w:tc>
                        </w:tr>
                        <w:tr w:rsidR="000804C5" w14:paraId="335CA21D" w14:textId="77777777" w:rsidTr="000804C5">
                          <w:trPr>
                            <w:jc w:val="center"/>
                          </w:trPr>
                          <w:tc>
                            <w:tcPr>
                              <w:tcW w:w="2507" w:type="dxa"/>
                            </w:tcPr>
                            <w:p w14:paraId="28EDEF91" w14:textId="3EC10EAB" w:rsidR="000804C5" w:rsidRDefault="00C831B8" w:rsidP="000804C5">
                              <w:pPr>
                                <w:spacing w:before="60"/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2121051573</w:t>
                              </w:r>
                            </w:p>
                          </w:tc>
                          <w:tc>
                            <w:tcPr>
                              <w:tcW w:w="4161" w:type="dxa"/>
                            </w:tcPr>
                            <w:p w14:paraId="4B0C566E" w14:textId="43895D80" w:rsidR="000804C5" w:rsidRDefault="00C831B8" w:rsidP="000804C5">
                              <w:pPr>
                                <w:spacing w:before="60"/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NGUYỄN VĂN THIỆN</w:t>
                              </w:r>
                            </w:p>
                          </w:tc>
                        </w:tr>
                        <w:tr w:rsidR="000804C5" w14:paraId="169B156C" w14:textId="77777777" w:rsidTr="000804C5">
                          <w:trPr>
                            <w:jc w:val="center"/>
                          </w:trPr>
                          <w:tc>
                            <w:tcPr>
                              <w:tcW w:w="2507" w:type="dxa"/>
                            </w:tcPr>
                            <w:p w14:paraId="2D9BAD40" w14:textId="16F6F878" w:rsidR="000804C5" w:rsidRDefault="000804C5" w:rsidP="000804C5">
                              <w:pPr>
                                <w:spacing w:before="60"/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2121</w:t>
                              </w:r>
                              <w:r w:rsidR="00C831B8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050762</w:t>
                              </w:r>
                            </w:p>
                          </w:tc>
                          <w:tc>
                            <w:tcPr>
                              <w:tcW w:w="4161" w:type="dxa"/>
                            </w:tcPr>
                            <w:p w14:paraId="4852412C" w14:textId="4644D47F" w:rsidR="000804C5" w:rsidRDefault="00C831B8" w:rsidP="000804C5">
                              <w:pPr>
                                <w:spacing w:before="60"/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NGUYỄN XUÂN PHÚC</w:t>
                              </w:r>
                            </w:p>
                          </w:tc>
                        </w:tr>
                        <w:tr w:rsidR="000804C5" w14:paraId="06C8F6F4" w14:textId="77777777" w:rsidTr="000804C5">
                          <w:trPr>
                            <w:jc w:val="center"/>
                          </w:trPr>
                          <w:tc>
                            <w:tcPr>
                              <w:tcW w:w="2507" w:type="dxa"/>
                            </w:tcPr>
                            <w:p w14:paraId="462E588F" w14:textId="0889868F" w:rsidR="000804C5" w:rsidRDefault="000804C5" w:rsidP="000804C5">
                              <w:pPr>
                                <w:spacing w:before="60"/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2</w:t>
                              </w:r>
                              <w:r w:rsidR="00C831B8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21050</w:t>
                              </w:r>
                              <w:r w:rsidR="00E4767E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4</w:t>
                              </w:r>
                              <w:r w:rsidR="00C831B8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73</w:t>
                              </w:r>
                            </w:p>
                          </w:tc>
                          <w:tc>
                            <w:tcPr>
                              <w:tcW w:w="4161" w:type="dxa"/>
                            </w:tcPr>
                            <w:p w14:paraId="7B084195" w14:textId="06D0D7B3" w:rsidR="000804C5" w:rsidRDefault="00C831B8" w:rsidP="000804C5">
                              <w:pPr>
                                <w:spacing w:before="60"/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NGUYỄN VĂN KHÔI</w:t>
                              </w:r>
                            </w:p>
                          </w:tc>
                        </w:tr>
                      </w:tbl>
                      <w:p w14:paraId="2F2EC439" w14:textId="56C85558" w:rsidR="003E3F49" w:rsidRPr="005D49C9" w:rsidRDefault="003E3F49" w:rsidP="000804C5">
                        <w:pPr>
                          <w:spacing w:before="60"/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5" o:spid="_x0000_s1029" type="#_x0000_t202" style="position:absolute;top:59013;width:55626;height:14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49891B1" w14:textId="429744E2" w:rsidR="00E4767E" w:rsidRPr="00E4767E" w:rsidRDefault="00F61B9B" w:rsidP="00E4767E">
                        <w:pPr>
                          <w:jc w:val="center"/>
                          <w:rPr>
                            <w:rFonts w:ascii="Segoe UI" w:hAnsi="Segoe UI" w:cs="Segoe UI"/>
                            <w:sz w:val="21"/>
                            <w:szCs w:val="21"/>
                            <w:lang w:val="en-GB" w:eastAsia="en-GB"/>
                          </w:rPr>
                        </w:pPr>
                        <w:r>
                          <w:rPr>
                            <w:rFonts w:ascii="Arial" w:hAnsi="Arial"/>
                            <w:sz w:val="44"/>
                            <w:szCs w:val="96"/>
                          </w:rPr>
                          <w:t>TÊN ĐỀ TÀI</w:t>
                        </w:r>
                        <w:r>
                          <w:rPr>
                            <w:rFonts w:ascii="Arial" w:hAnsi="Arial"/>
                            <w:sz w:val="44"/>
                            <w:szCs w:val="96"/>
                          </w:rPr>
                          <w:br/>
                        </w:r>
                        <w:proofErr w:type="spellStart"/>
                        <w:r w:rsidR="00C831B8">
                          <w:rPr>
                            <w:rFonts w:ascii="Arial" w:hAnsi="Arial" w:cs="Arial"/>
                            <w:sz w:val="44"/>
                            <w:szCs w:val="44"/>
                            <w:lang w:val="en-GB" w:eastAsia="en-GB"/>
                          </w:rPr>
                          <w:t>Xây</w:t>
                        </w:r>
                        <w:proofErr w:type="spellEnd"/>
                        <w:r w:rsidR="00C831B8">
                          <w:rPr>
                            <w:rFonts w:ascii="Arial" w:hAnsi="Arial" w:cs="Arial"/>
                            <w:sz w:val="44"/>
                            <w:szCs w:val="44"/>
                            <w:lang w:val="en-GB" w:eastAsia="en-GB"/>
                          </w:rPr>
                          <w:t xml:space="preserve"> </w:t>
                        </w:r>
                        <w:proofErr w:type="spellStart"/>
                        <w:r w:rsidR="00C831B8">
                          <w:rPr>
                            <w:rFonts w:ascii="Arial" w:hAnsi="Arial" w:cs="Arial"/>
                            <w:sz w:val="44"/>
                            <w:szCs w:val="44"/>
                            <w:lang w:val="en-GB" w:eastAsia="en-GB"/>
                          </w:rPr>
                          <w:t>Dựng</w:t>
                        </w:r>
                        <w:proofErr w:type="spellEnd"/>
                        <w:r w:rsidR="00C831B8">
                          <w:rPr>
                            <w:rFonts w:ascii="Arial" w:hAnsi="Arial" w:cs="Arial"/>
                            <w:sz w:val="44"/>
                            <w:szCs w:val="44"/>
                            <w:lang w:val="en-GB" w:eastAsia="en-GB"/>
                          </w:rPr>
                          <w:t xml:space="preserve"> </w:t>
                        </w:r>
                        <w:proofErr w:type="spellStart"/>
                        <w:r w:rsidR="00C831B8">
                          <w:rPr>
                            <w:rFonts w:ascii="Arial" w:hAnsi="Arial" w:cs="Arial"/>
                            <w:sz w:val="44"/>
                            <w:szCs w:val="44"/>
                            <w:lang w:val="en-GB" w:eastAsia="en-GB"/>
                          </w:rPr>
                          <w:t>Ứng</w:t>
                        </w:r>
                        <w:proofErr w:type="spellEnd"/>
                        <w:r w:rsidR="00C831B8">
                          <w:rPr>
                            <w:rFonts w:ascii="Arial" w:hAnsi="Arial" w:cs="Arial"/>
                            <w:sz w:val="44"/>
                            <w:szCs w:val="44"/>
                            <w:lang w:val="en-GB" w:eastAsia="en-GB"/>
                          </w:rPr>
                          <w:t xml:space="preserve"> </w:t>
                        </w:r>
                        <w:proofErr w:type="spellStart"/>
                        <w:r w:rsidR="00C831B8">
                          <w:rPr>
                            <w:rFonts w:ascii="Arial" w:hAnsi="Arial" w:cs="Arial"/>
                            <w:sz w:val="44"/>
                            <w:szCs w:val="44"/>
                            <w:lang w:val="en-GB" w:eastAsia="en-GB"/>
                          </w:rPr>
                          <w:t>Dụng</w:t>
                        </w:r>
                        <w:proofErr w:type="spellEnd"/>
                        <w:r w:rsidR="00C831B8">
                          <w:rPr>
                            <w:rFonts w:ascii="Arial" w:hAnsi="Arial" w:cs="Arial"/>
                            <w:sz w:val="44"/>
                            <w:szCs w:val="44"/>
                            <w:lang w:val="en-GB" w:eastAsia="en-GB"/>
                          </w:rPr>
                          <w:t xml:space="preserve"> Quản Lý File </w:t>
                        </w:r>
                        <w:proofErr w:type="spellStart"/>
                        <w:r w:rsidR="00C831B8">
                          <w:rPr>
                            <w:rFonts w:ascii="Arial" w:hAnsi="Arial" w:cs="Arial"/>
                            <w:sz w:val="44"/>
                            <w:szCs w:val="44"/>
                            <w:lang w:val="en-GB" w:eastAsia="en-GB"/>
                          </w:rPr>
                          <w:t>Trên</w:t>
                        </w:r>
                        <w:proofErr w:type="spellEnd"/>
                        <w:r w:rsidR="00C831B8">
                          <w:rPr>
                            <w:rFonts w:ascii="Arial" w:hAnsi="Arial" w:cs="Arial"/>
                            <w:sz w:val="44"/>
                            <w:szCs w:val="44"/>
                            <w:lang w:val="en-GB" w:eastAsia="en-GB"/>
                          </w:rPr>
                          <w:t xml:space="preserve"> Androi</w:t>
                        </w:r>
                        <w:r w:rsidR="003B7498">
                          <w:rPr>
                            <w:rFonts w:ascii="Arial" w:hAnsi="Arial" w:cs="Arial"/>
                            <w:sz w:val="44"/>
                            <w:szCs w:val="44"/>
                            <w:lang w:val="en-GB" w:eastAsia="en-GB"/>
                          </w:rPr>
                          <w:t>d</w:t>
                        </w:r>
                      </w:p>
                      <w:p w14:paraId="57EEE638" w14:textId="7C1A1E4C" w:rsidR="005D49C9" w:rsidRP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14:paraId="0302D421" w14:textId="77777777"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14:paraId="1E90AB0A" w14:textId="0F3C0D19"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</w:txbxContent>
                  </v:textbox>
                </v:shape>
                <v:shape id="Text Box 7" o:spid="_x0000_s1030" type="#_x0000_t202" style="position:absolute;left:21336;top:88011;width:12954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" filled="f" stroked="f">
                  <o:lock v:ext="edit" aspectratio="t"/>
                  <v:textbox style="mso-fit-shape-to-text:t" inset="0,0,0,0">
                    <w:txbxContent>
                      <w:p w14:paraId="1C102E44" w14:textId="6848F0A7" w:rsidR="002343E4" w:rsidRPr="005D49C9" w:rsidRDefault="007A410F" w:rsidP="005D49C9">
                        <w:pPr>
                          <w:spacing w:before="60" w:line="288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 xml:space="preserve">Hà </w:t>
                        </w:r>
                        <w:proofErr w:type="spellStart"/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Nội</w:t>
                        </w:r>
                        <w:proofErr w:type="spellEnd"/>
                        <w:r w:rsidR="005D49C9" w:rsidRPr="005D49C9">
                          <w:rPr>
                            <w:rFonts w:ascii="Times New Roman" w:hAnsi="Times New Roman"/>
                            <w:b/>
                          </w:rPr>
                          <w:t>,</w:t>
                        </w: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 xml:space="preserve"> </w:t>
                        </w:r>
                        <w:r w:rsidR="00C3269E">
                          <w:rPr>
                            <w:rFonts w:ascii="Times New Roman" w:hAnsi="Times New Roman"/>
                            <w:b/>
                          </w:rPr>
                          <w:t>20</w:t>
                        </w:r>
                        <w:r w:rsidR="00F61B9B">
                          <w:rPr>
                            <w:rFonts w:ascii="Times New Roman" w:hAnsi="Times New Roman"/>
                            <w:b/>
                          </w:rPr>
                          <w:t>2</w:t>
                        </w:r>
                        <w:r w:rsidR="00C831B8">
                          <w:rPr>
                            <w:rFonts w:ascii="Times New Roman" w:hAnsi="Times New Roman"/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  <v:shape id="Text Box 8" o:spid="_x0000_s1031" type="#_x0000_t202" style="position:absolute;left:6858;top:2038;width:41910;height:8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o:lock v:ext="edit" aspectratio="t"/>
                  <v:textbox style="mso-fit-shape-to-text:t">
                    <w:txbxContent>
                      <w:p w14:paraId="262E59A4" w14:textId="77777777" w:rsidR="007A410F" w:rsidRPr="007A410F" w:rsidRDefault="007A410F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instrText xml:space="preserve"> MACROBUTTON DOFIELDCLICK BỘ GIÁO DỤC VÀ ĐÀO TẠO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end"/>
                        </w:r>
                      </w:p>
                      <w:p w14:paraId="5B31B886" w14:textId="60A71488" w:rsidR="007C3465" w:rsidRDefault="007A410F" w:rsidP="0019207D">
                        <w:pPr>
                          <w:jc w:val="center"/>
                          <w:rPr>
                            <w:rFonts w:ascii="Times New Roman" w:hAnsi="Times New Roman"/>
                            <w:b/>
                            <w:szCs w:val="28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instrText xml:space="preserve"> MACROBUTTON DOFIELDCLICK TRƯỜNG ĐẠI HỌC MỎ - ĐỊA CHẤT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end"/>
                        </w:r>
                      </w:p>
                      <w:p w14:paraId="04CB96A0" w14:textId="3826D580" w:rsidR="00AD3D92" w:rsidRDefault="00AD3D92" w:rsidP="0019207D">
                        <w:pPr>
                          <w:jc w:val="center"/>
                          <w:rPr>
                            <w:rFonts w:ascii="Times New Roman" w:hAnsi="Times New Roman"/>
                            <w:b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Cs w:val="28"/>
                          </w:rPr>
                          <w:t>KHOA CÔNG NGHỆ THÔNG TIN</w:t>
                        </w:r>
                      </w:p>
                      <w:p w14:paraId="44D97314" w14:textId="3FBB7390" w:rsidR="00AD3D92" w:rsidRPr="00F65597" w:rsidRDefault="00AD3D92" w:rsidP="0019207D">
                        <w:pPr>
                          <w:jc w:val="center"/>
                          <w:rPr>
                            <w:rStyle w:val="Strong"/>
                            <w:rFonts w:ascii=".VnTimeH" w:hAnsi=".VnTimeH"/>
                            <w:b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Cs w:val="28"/>
                          </w:rPr>
                          <w:t>BỘ MÔN CÔNG NGHỆ PHẦN MỀM</w:t>
                        </w:r>
                      </w:p>
                    </w:txbxContent>
                  </v:textbox>
                </v:shape>
                <v:shape id="Text Box 5" o:spid="_x0000_s1032" type="#_x0000_t202" style="position:absolute;top:12010;width:55626;height:14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" filled="f" stroked="f">
                  <v:textbox inset="0,0,0,0">
                    <w:txbxContent>
                      <w:p w14:paraId="3ADF487A" w14:textId="7F036DFA" w:rsidR="000804C5" w:rsidRDefault="000804C5" w:rsidP="000804C5">
                        <w:pPr>
                          <w:spacing w:before="60"/>
                          <w:jc w:val="center"/>
                          <w:rPr>
                            <w:rFonts w:ascii="Arial" w:hAnsi="Arial"/>
                            <w:sz w:val="44"/>
                            <w:szCs w:val="44"/>
                          </w:rPr>
                        </w:pPr>
                        <w:r>
                          <w:rPr>
                            <w:rFonts w:ascii="Arial" w:hAnsi="Arial"/>
                            <w:sz w:val="44"/>
                            <w:szCs w:val="44"/>
                          </w:rPr>
                          <w:t xml:space="preserve">BÀI TẬP </w:t>
                        </w:r>
                        <w:r w:rsidR="00C831B8">
                          <w:rPr>
                            <w:rFonts w:ascii="Arial" w:hAnsi="Arial"/>
                            <w:sz w:val="44"/>
                            <w:szCs w:val="44"/>
                          </w:rPr>
                          <w:t>NHÓM</w:t>
                        </w:r>
                      </w:p>
                      <w:p w14:paraId="6A5ADAF4" w14:textId="7B83DA77" w:rsidR="000804C5" w:rsidRDefault="000804C5" w:rsidP="000804C5">
                        <w:pPr>
                          <w:spacing w:before="60"/>
                          <w:jc w:val="center"/>
                          <w:rPr>
                            <w:rFonts w:ascii="Arial" w:hAnsi="Arial"/>
                            <w:sz w:val="44"/>
                            <w:szCs w:val="44"/>
                          </w:rPr>
                        </w:pPr>
                        <w:r>
                          <w:rPr>
                            <w:rFonts w:ascii="Arial" w:hAnsi="Arial"/>
                            <w:sz w:val="44"/>
                            <w:szCs w:val="44"/>
                          </w:rPr>
                          <w:t xml:space="preserve">MÔN: </w:t>
                        </w:r>
                        <w:r w:rsidR="00C831B8">
                          <w:rPr>
                            <w:rFonts w:ascii="Arial" w:hAnsi="Arial"/>
                            <w:sz w:val="44"/>
                            <w:szCs w:val="44"/>
                          </w:rPr>
                          <w:t>ĐIỆN TOÁN DI ĐỘNG</w:t>
                        </w:r>
                      </w:p>
                      <w:p w14:paraId="27FFC2AB" w14:textId="77777777" w:rsidR="000804C5" w:rsidRDefault="000804C5" w:rsidP="000804C5">
                        <w:pPr>
                          <w:spacing w:before="60"/>
                          <w:jc w:val="center"/>
                          <w:rPr>
                            <w:rFonts w:ascii="Arial" w:hAnsi="Arial"/>
                            <w:sz w:val="44"/>
                            <w:szCs w:val="44"/>
                          </w:rPr>
                        </w:pPr>
                      </w:p>
                      <w:p w14:paraId="22EC31F6" w14:textId="77777777" w:rsidR="000804C5" w:rsidRDefault="000804C5" w:rsidP="000804C5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Cs w:val="28"/>
                          </w:rPr>
                          <w:t> </w:t>
                        </w:r>
                      </w:p>
                      <w:p w14:paraId="5A456256" w14:textId="77777777" w:rsidR="000804C5" w:rsidRDefault="000804C5" w:rsidP="000804C5">
                        <w:pPr>
                          <w:spacing w:before="60"/>
                          <w:jc w:val="center"/>
                          <w:rPr>
                            <w:b/>
                            <w:bCs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5C129E" w14:textId="77777777" w:rsidR="002343E4" w:rsidRDefault="007701B0">
      <w:r>
        <w:rPr>
          <w:noProof/>
        </w:rPr>
        <w:lastRenderedPageBreak/>
        <mc:AlternateContent>
          <mc:Choice Requires="wpc">
            <w:drawing>
              <wp:inline distT="0" distB="0" distL="0" distR="0" wp14:anchorId="7EE425AE" wp14:editId="068015B5">
                <wp:extent cx="5562600" cy="9204960"/>
                <wp:effectExtent l="0" t="0" r="0" b="0"/>
                <wp:docPr id="31" name="C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19368"/>
                            <a:ext cx="5562600" cy="2695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F59851" w14:textId="78C94C55" w:rsidR="007A410F" w:rsidRPr="005D49C9" w:rsidRDefault="00715BD9" w:rsidP="007A410F">
                              <w:pPr>
                                <w:spacing w:before="60"/>
                                <w:jc w:val="center"/>
                                <w:rPr>
                                  <w:rFonts w:ascii="Arial" w:hAnsi="Arial"/>
                                  <w:b/>
                                  <w:sz w:val="36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36"/>
                                  <w:szCs w:val="48"/>
                                </w:rPr>
                                <w:t xml:space="preserve">BÀI TẬP </w:t>
                              </w:r>
                              <w:r w:rsidR="00D2416B">
                                <w:rPr>
                                  <w:rFonts w:ascii="Arial" w:hAnsi="Arial"/>
                                  <w:b/>
                                  <w:sz w:val="36"/>
                                  <w:szCs w:val="48"/>
                                </w:rPr>
                                <w:t>NHÓM</w:t>
                              </w:r>
                            </w:p>
                            <w:p w14:paraId="0CE144EE" w14:textId="1C6FA0FB" w:rsidR="007A410F" w:rsidRPr="007A410F" w:rsidRDefault="00715BD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Môn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học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: </w:t>
                              </w:r>
                              <w:proofErr w:type="spellStart"/>
                              <w:r w:rsidR="00E4767E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Đ</w:t>
                              </w:r>
                              <w:r w:rsidR="00C831B8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iện</w:t>
                              </w:r>
                              <w:proofErr w:type="spellEnd"/>
                              <w:r w:rsidR="00C831B8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="00C831B8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Toán</w:t>
                              </w:r>
                              <w:proofErr w:type="spellEnd"/>
                              <w:r w:rsidR="00C831B8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="00C831B8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Dị</w:t>
                              </w:r>
                              <w:proofErr w:type="spellEnd"/>
                              <w:r w:rsidR="00C831B8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="00C831B8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Động</w:t>
                              </w:r>
                              <w:proofErr w:type="spellEnd"/>
                            </w:p>
                            <w:p w14:paraId="391E0859" w14:textId="77777777" w:rsidR="007A410F" w:rsidRPr="00013160" w:rsidRDefault="007A410F" w:rsidP="007A410F">
                              <w:pPr>
                                <w:pStyle w:val="Subtitle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5033066A" w14:textId="77777777" w:rsidR="007C3465" w:rsidRDefault="007C3465" w:rsidP="00F3492A">
                              <w:pPr>
                                <w:pStyle w:val="Subtitle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Text Box 3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133600" y="8801100"/>
                            <a:ext cx="1295400" cy="28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6EFB55" w14:textId="03470CF4" w:rsidR="007C3465" w:rsidRPr="005D49C9" w:rsidRDefault="007A410F" w:rsidP="005D49C9">
                              <w:pPr>
                                <w:spacing w:before="60" w:line="288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Hà </w:t>
                              </w:r>
                              <w:proofErr w:type="spellStart"/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Nội</w:t>
                              </w:r>
                              <w:proofErr w:type="spellEnd"/>
                              <w:r w:rsidR="005D49C9">
                                <w:rPr>
                                  <w:rFonts w:ascii="Times New Roman" w:hAnsi="Times New Roman"/>
                                  <w:b/>
                                </w:rPr>
                                <w:t>,</w:t>
                              </w: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</w:t>
                              </w:r>
                              <w:r w:rsidR="000804C5">
                                <w:rPr>
                                  <w:rFonts w:ascii="Times New Roman" w:hAnsi="Times New Roman"/>
                                  <w:b/>
                                </w:rPr>
                                <w:t>202</w:t>
                              </w:r>
                              <w:r w:rsidR="00C831B8">
                                <w:rPr>
                                  <w:rFonts w:ascii="Times New Roman" w:hAnsi="Times New Roman"/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" name="Text Box 3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85800" y="203835"/>
                            <a:ext cx="419100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D5C2B" w14:textId="77777777" w:rsidR="007A410F" w:rsidRPr="007A410F" w:rsidRDefault="007A410F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instrText xml:space="preserve"> MACROBUTTON DOFIELDCLICK BỘ GIÁO DỤC VÀ ĐÀO TẠO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end"/>
                              </w:r>
                            </w:p>
                            <w:p w14:paraId="35A5B4EA" w14:textId="77777777" w:rsidR="007A410F" w:rsidRPr="00F65597" w:rsidRDefault="007A410F" w:rsidP="007A410F">
                              <w:pPr>
                                <w:jc w:val="center"/>
                                <w:rPr>
                                  <w:rStyle w:val="Strong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instrText xml:space="preserve"> MACROBUTTON DOFIELDCLICK TRƯỜNG ĐẠI HỌC MỎ - ĐỊA CHẤT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end"/>
                              </w:r>
                            </w:p>
                            <w:p w14:paraId="311A3FF0" w14:textId="77777777" w:rsidR="00F65597" w:rsidRPr="00F65597" w:rsidRDefault="00F65597" w:rsidP="00F65597">
                              <w:pPr>
                                <w:jc w:val="center"/>
                                <w:rPr>
                                  <w:rStyle w:val="Strong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43702"/>
                            <a:ext cx="5562600" cy="2029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036EEC" w14:textId="77777777" w:rsidR="00F61B9B" w:rsidRPr="00E4767E" w:rsidRDefault="00F61B9B" w:rsidP="00F61B9B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</w:pPr>
                              <w:r w:rsidRPr="00E4767E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 xml:space="preserve">TÊN </w:t>
                              </w:r>
                              <w:r w:rsidRPr="00E4767E">
                                <w:rPr>
                                  <w:rFonts w:ascii="Times New Roman" w:hAnsi="Times New Roman" w:hint="eastAsia"/>
                                  <w:b/>
                                  <w:sz w:val="40"/>
                                  <w:szCs w:val="28"/>
                                </w:rPr>
                                <w:t>Đ</w:t>
                              </w:r>
                              <w:r w:rsidRPr="00E4767E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Ề TÀI</w:t>
                              </w:r>
                            </w:p>
                            <w:p w14:paraId="4520926E" w14:textId="403A76CE" w:rsidR="007C3465" w:rsidRPr="00E4767E" w:rsidRDefault="00C831B8" w:rsidP="00E4767E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sz w:val="44"/>
                                  <w:szCs w:val="44"/>
                                  <w:lang w:val="en-GB" w:eastAsia="en-GB"/>
                                </w:rPr>
                                <w:t>Xây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sz w:val="44"/>
                                  <w:szCs w:val="44"/>
                                  <w:lang w:val="en-GB" w:eastAsia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sz w:val="44"/>
                                  <w:szCs w:val="44"/>
                                  <w:lang w:val="en-GB" w:eastAsia="en-GB"/>
                                </w:rPr>
                                <w:t>Dựng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sz w:val="44"/>
                                  <w:szCs w:val="44"/>
                                  <w:lang w:val="en-GB" w:eastAsia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sz w:val="44"/>
                                  <w:szCs w:val="44"/>
                                  <w:lang w:val="en-GB" w:eastAsia="en-GB"/>
                                </w:rPr>
                                <w:t>Ứng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sz w:val="44"/>
                                  <w:szCs w:val="44"/>
                                  <w:lang w:val="en-GB" w:eastAsia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sz w:val="44"/>
                                  <w:szCs w:val="44"/>
                                  <w:lang w:val="en-GB" w:eastAsia="en-GB"/>
                                </w:rPr>
                                <w:t>Dụng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sz w:val="44"/>
                                  <w:szCs w:val="44"/>
                                  <w:lang w:val="en-GB" w:eastAsia="en-GB"/>
                                </w:rPr>
                                <w:t xml:space="preserve"> Quản Lý File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sz w:val="44"/>
                                  <w:szCs w:val="44"/>
                                  <w:lang w:val="en-GB" w:eastAsia="en-GB"/>
                                </w:rPr>
                                <w:t>Trên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sz w:val="44"/>
                                  <w:szCs w:val="44"/>
                                  <w:lang w:val="en-GB" w:eastAsia="en-GB"/>
                                </w:rPr>
                                <w:t xml:space="preserve"> Androi</w:t>
                              </w:r>
                              <w:r w:rsidR="003B7498">
                                <w:rPr>
                                  <w:rFonts w:ascii="Arial" w:hAnsi="Arial" w:cs="Arial"/>
                                  <w:b/>
                                  <w:sz w:val="44"/>
                                  <w:szCs w:val="44"/>
                                  <w:lang w:val="en-GB" w:eastAsia="en-GB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57149" y="5924550"/>
                            <a:ext cx="3067051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36D5A1" w14:textId="7FF4FDD9" w:rsidR="005761BF" w:rsidRDefault="005D49C9" w:rsidP="0044330B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SINH VIÊN THỰC HIỆN</w:t>
                              </w:r>
                            </w:p>
                            <w:p w14:paraId="5605FA9A" w14:textId="2030A247" w:rsidR="0044330B" w:rsidRPr="00F53713" w:rsidRDefault="0044330B" w:rsidP="0044330B">
                              <w:pPr>
                                <w:spacing w:after="120"/>
                                <w:ind w:firstLine="720"/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</w:pPr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 xml:space="preserve">Bùi </w:t>
                              </w:r>
                              <w:proofErr w:type="spellStart"/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Đức</w:t>
                              </w:r>
                              <w:proofErr w:type="spellEnd"/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Thắng</w:t>
                              </w:r>
                              <w:proofErr w:type="spellEnd"/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 xml:space="preserve"> 2121050756 </w:t>
                              </w:r>
                              <w:proofErr w:type="gramStart"/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( C</w:t>
                              </w:r>
                              <w:proofErr w:type="gramEnd"/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 xml:space="preserve"> )</w:t>
                              </w:r>
                            </w:p>
                            <w:p w14:paraId="7572F3AB" w14:textId="399BDE28" w:rsidR="0044330B" w:rsidRPr="00F53713" w:rsidRDefault="0044330B" w:rsidP="0044330B">
                              <w:pPr>
                                <w:spacing w:after="120"/>
                                <w:ind w:firstLine="720"/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</w:pPr>
                              <w:proofErr w:type="spellStart"/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Lớp</w:t>
                              </w:r>
                              <w:proofErr w:type="spellEnd"/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 xml:space="preserve">: Công </w:t>
                              </w:r>
                              <w:proofErr w:type="spellStart"/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nghệ</w:t>
                              </w:r>
                              <w:proofErr w:type="spellEnd"/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Phần</w:t>
                              </w:r>
                              <w:proofErr w:type="spellEnd"/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Mềm</w:t>
                              </w:r>
                              <w:proofErr w:type="spellEnd"/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 xml:space="preserve"> K66</w:t>
                              </w:r>
                              <w:r w:rsidR="00D2416B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-</w:t>
                              </w:r>
                              <w:r w:rsidR="00CC39A0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05</w:t>
                              </w:r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D</w:t>
                              </w:r>
                            </w:p>
                            <w:p w14:paraId="32A9011D" w14:textId="4ECE9010" w:rsidR="0044330B" w:rsidRPr="00F53713" w:rsidRDefault="0044330B" w:rsidP="0044330B">
                              <w:pPr>
                                <w:spacing w:after="120"/>
                                <w:ind w:firstLine="720"/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</w:pPr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N</w:t>
                              </w:r>
                              <w:r w:rsidR="00C831B8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guyễn Văn Thiện</w:t>
                              </w:r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 xml:space="preserve"> 212105</w:t>
                              </w:r>
                              <w:r w:rsidR="00C831B8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1573</w:t>
                              </w:r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46E2B562" w14:textId="2CFD37AD" w:rsidR="0044330B" w:rsidRPr="00F53713" w:rsidRDefault="0044330B" w:rsidP="0044330B">
                              <w:pPr>
                                <w:spacing w:after="120"/>
                                <w:ind w:firstLine="720"/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</w:pPr>
                              <w:proofErr w:type="spellStart"/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Lớp</w:t>
                              </w:r>
                              <w:proofErr w:type="spellEnd"/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 xml:space="preserve">: Công </w:t>
                              </w:r>
                              <w:proofErr w:type="spellStart"/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nghệ</w:t>
                              </w:r>
                              <w:proofErr w:type="spellEnd"/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Phần</w:t>
                              </w:r>
                              <w:proofErr w:type="spellEnd"/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mềm</w:t>
                              </w:r>
                              <w:proofErr w:type="spellEnd"/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 xml:space="preserve"> K66</w:t>
                              </w:r>
                              <w:r w:rsidR="00D2416B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-</w:t>
                              </w:r>
                              <w:r w:rsidR="00CC39A0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05</w:t>
                              </w:r>
                              <w:r w:rsidR="00C831B8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A</w:t>
                              </w:r>
                            </w:p>
                            <w:p w14:paraId="2EDA1DDE" w14:textId="41A9AAD7" w:rsidR="0044330B" w:rsidRPr="00F53713" w:rsidRDefault="00C831B8" w:rsidP="0044330B">
                              <w:pPr>
                                <w:spacing w:after="120"/>
                                <w:ind w:firstLine="720"/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 xml:space="preserve">Nguyễn Xuân 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Phúc</w:t>
                              </w:r>
                              <w:r w:rsidR="0044330B"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 xml:space="preserve">  212105</w:t>
                              </w:r>
                              <w:r w:rsidR="00CC39A0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0762</w:t>
                              </w:r>
                              <w:proofErr w:type="gramEnd"/>
                              <w:r w:rsidR="0044330B"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0DF4D38C" w14:textId="066875FC" w:rsidR="0044330B" w:rsidRPr="00F53713" w:rsidRDefault="0044330B" w:rsidP="0044330B">
                              <w:pPr>
                                <w:spacing w:after="120"/>
                                <w:ind w:firstLine="720"/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</w:pPr>
                              <w:proofErr w:type="spellStart"/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Lớp</w:t>
                              </w:r>
                              <w:proofErr w:type="spellEnd"/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 xml:space="preserve">: Công </w:t>
                              </w:r>
                              <w:proofErr w:type="spellStart"/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nghệ</w:t>
                              </w:r>
                              <w:proofErr w:type="spellEnd"/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Phần</w:t>
                              </w:r>
                              <w:proofErr w:type="spellEnd"/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mềm</w:t>
                              </w:r>
                              <w:proofErr w:type="spellEnd"/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 xml:space="preserve"> </w:t>
                              </w:r>
                              <w:r w:rsidR="00DF2EDC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K</w:t>
                              </w:r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66</w:t>
                              </w:r>
                              <w:r w:rsidR="00D2416B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-</w:t>
                              </w:r>
                              <w:r w:rsidR="00CC39A0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05</w:t>
                              </w:r>
                              <w:r w:rsidR="00C831B8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A</w:t>
                              </w:r>
                            </w:p>
                            <w:p w14:paraId="47EDBA1A" w14:textId="41B5364C" w:rsidR="0044330B" w:rsidRPr="00F53713" w:rsidRDefault="00C831B8" w:rsidP="0044330B">
                              <w:pPr>
                                <w:spacing w:after="120"/>
                                <w:ind w:firstLine="720"/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 xml:space="preserve">Nguyễn Văn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Khôi</w:t>
                              </w:r>
                              <w:proofErr w:type="spellEnd"/>
                              <w:r w:rsidR="0044330B"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 xml:space="preserve"> </w:t>
                              </w:r>
                              <w:r w:rsidR="00CC39A0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2221050473</w:t>
                              </w:r>
                            </w:p>
                            <w:p w14:paraId="6B52907A" w14:textId="21629FBE" w:rsidR="00C831B8" w:rsidRPr="00C831B8" w:rsidRDefault="0044330B" w:rsidP="00C831B8">
                              <w:pPr>
                                <w:spacing w:after="120"/>
                                <w:ind w:firstLine="720"/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</w:pPr>
                              <w:proofErr w:type="spellStart"/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Lớp</w:t>
                              </w:r>
                              <w:proofErr w:type="spellEnd"/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 xml:space="preserve">: </w:t>
                              </w:r>
                              <w:r w:rsidR="00D604B1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 xml:space="preserve">Khoa Học </w:t>
                              </w:r>
                              <w:proofErr w:type="spellStart"/>
                              <w:r w:rsidR="00D604B1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Máy</w:t>
                              </w:r>
                              <w:proofErr w:type="spellEnd"/>
                              <w:r w:rsidR="00D604B1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D604B1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Tính</w:t>
                              </w:r>
                              <w:proofErr w:type="spellEnd"/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 xml:space="preserve"> K6</w:t>
                              </w:r>
                              <w:r w:rsidR="00C831B8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7</w:t>
                              </w:r>
                              <w:r w:rsidR="00D2416B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-</w:t>
                              </w:r>
                              <w:r w:rsidR="00CC39A0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07</w:t>
                              </w:r>
                              <w:r w:rsidR="00C831B8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A</w:t>
                              </w:r>
                            </w:p>
                            <w:p w14:paraId="01D51FFE" w14:textId="062A6605" w:rsidR="0044330B" w:rsidRPr="00F53713" w:rsidRDefault="0044330B" w:rsidP="000C0D5C">
                              <w:pPr>
                                <w:ind w:firstLine="720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0" y="5915025"/>
                            <a:ext cx="289560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E21183" w14:textId="77777777" w:rsidR="007A410F" w:rsidRPr="007A410F" w:rsidRDefault="005D49C9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CÁN BỘ </w:t>
                              </w:r>
                              <w:r w:rsidR="00715BD9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GIẢNG DẠY</w:t>
                              </w:r>
                            </w:p>
                            <w:p w14:paraId="23C6B924" w14:textId="363D13C9" w:rsidR="007A410F" w:rsidRPr="007A410F" w:rsidRDefault="00452BD2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3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GVC.TS:</w:t>
                              </w:r>
                              <w:r w:rsidR="00C831B8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Nguyễn</w:t>
                              </w:r>
                              <w:proofErr w:type="spellEnd"/>
                              <w:proofErr w:type="gramEnd"/>
                              <w:r w:rsidR="00C831B8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 Duy Huy</w:t>
                              </w:r>
                            </w:p>
                            <w:p w14:paraId="19B958CC" w14:textId="63226578" w:rsidR="007A410F" w:rsidRPr="007A410F" w:rsidRDefault="007A410F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Bộ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môn</w:t>
                              </w:r>
                              <w:proofErr w:type="spellEnd"/>
                              <w:r w:rsidR="005D49C9">
                                <w:rPr>
                                  <w:rFonts w:ascii="Times New Roman" w:hAnsi="Times New Roman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 w:rsidR="00C831B8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Khoa Học </w:t>
                              </w:r>
                              <w:proofErr w:type="spellStart"/>
                              <w:r w:rsidR="00C831B8">
                                <w:rPr>
                                  <w:rFonts w:ascii="Times New Roman" w:hAnsi="Times New Roman"/>
                                  <w:sz w:val="24"/>
                                </w:rPr>
                                <w:t>Máy</w:t>
                              </w:r>
                              <w:proofErr w:type="spellEnd"/>
                              <w:r w:rsidR="00C831B8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Tính</w:t>
                              </w:r>
                            </w:p>
                            <w:p w14:paraId="76903EDB" w14:textId="77777777" w:rsidR="00F3492A" w:rsidRPr="00F65597" w:rsidRDefault="00F3492A" w:rsidP="00F3492A">
                              <w:pPr>
                                <w:jc w:val="center"/>
                                <w:rPr>
                                  <w:rFonts w:ascii=".VnTimeH" w:hAnsi=".VnTimeH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E425AE" id="Canvas 31" o:spid="_x0000_s1033" editas="canvas" style="width:438pt;height:724.8pt;mso-position-horizontal-relative:char;mso-position-vertical-relative:line" coordsize="55626,92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">
                <v:shape id="_x0000_s1034" type="#_x0000_t75" style="position:absolute;width:55626;height:92049;visibility:visible;mso-wrap-style:square">
                  <v:fill o:detectmouseclick="t"/>
                  <v:path o:connecttype="none"/>
                </v:shape>
                <v:shape id="Text Box 34" o:spid="_x0000_s1035" type="#_x0000_t202" style="position:absolute;top:14193;width:55626;height:26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" filled="f" stroked="f">
                  <v:textbox inset="0,0,0,0">
                    <w:txbxContent>
                      <w:p w14:paraId="74F59851" w14:textId="78C94C55" w:rsidR="007A410F" w:rsidRPr="005D49C9" w:rsidRDefault="00715BD9" w:rsidP="007A410F">
                        <w:pPr>
                          <w:spacing w:before="60"/>
                          <w:jc w:val="center"/>
                          <w:rPr>
                            <w:rFonts w:ascii="Arial" w:hAnsi="Arial"/>
                            <w:b/>
                            <w:sz w:val="36"/>
                            <w:szCs w:val="48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36"/>
                            <w:szCs w:val="48"/>
                          </w:rPr>
                          <w:t xml:space="preserve">BÀI TẬP </w:t>
                        </w:r>
                        <w:r w:rsidR="00D2416B">
                          <w:rPr>
                            <w:rFonts w:ascii="Arial" w:hAnsi="Arial"/>
                            <w:b/>
                            <w:sz w:val="36"/>
                            <w:szCs w:val="48"/>
                          </w:rPr>
                          <w:t>NHÓM</w:t>
                        </w:r>
                      </w:p>
                      <w:p w14:paraId="0CE144EE" w14:textId="1C6FA0FB" w:rsidR="007A410F" w:rsidRPr="007A410F" w:rsidRDefault="00715BD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Môn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học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: </w:t>
                        </w:r>
                        <w:proofErr w:type="spellStart"/>
                        <w:r w:rsidR="00E4767E">
                          <w:rPr>
                            <w:rFonts w:ascii="Times New Roman" w:hAnsi="Times New Roman"/>
                            <w:b/>
                            <w:sz w:val="24"/>
                          </w:rPr>
                          <w:t>Đ</w:t>
                        </w:r>
                        <w:r w:rsidR="00C831B8">
                          <w:rPr>
                            <w:rFonts w:ascii="Times New Roman" w:hAnsi="Times New Roman"/>
                            <w:b/>
                            <w:sz w:val="24"/>
                          </w:rPr>
                          <w:t>iện</w:t>
                        </w:r>
                        <w:proofErr w:type="spellEnd"/>
                        <w:r w:rsidR="00C831B8"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 </w:t>
                        </w:r>
                        <w:proofErr w:type="spellStart"/>
                        <w:r w:rsidR="00C831B8">
                          <w:rPr>
                            <w:rFonts w:ascii="Times New Roman" w:hAnsi="Times New Roman"/>
                            <w:b/>
                            <w:sz w:val="24"/>
                          </w:rPr>
                          <w:t>Toán</w:t>
                        </w:r>
                        <w:proofErr w:type="spellEnd"/>
                        <w:r w:rsidR="00C831B8"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 </w:t>
                        </w:r>
                        <w:proofErr w:type="spellStart"/>
                        <w:r w:rsidR="00C831B8">
                          <w:rPr>
                            <w:rFonts w:ascii="Times New Roman" w:hAnsi="Times New Roman"/>
                            <w:b/>
                            <w:sz w:val="24"/>
                          </w:rPr>
                          <w:t>Dị</w:t>
                        </w:r>
                        <w:proofErr w:type="spellEnd"/>
                        <w:r w:rsidR="00C831B8"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 </w:t>
                        </w:r>
                        <w:proofErr w:type="spellStart"/>
                        <w:r w:rsidR="00C831B8">
                          <w:rPr>
                            <w:rFonts w:ascii="Times New Roman" w:hAnsi="Times New Roman"/>
                            <w:b/>
                            <w:sz w:val="24"/>
                          </w:rPr>
                          <w:t>Động</w:t>
                        </w:r>
                        <w:proofErr w:type="spellEnd"/>
                      </w:p>
                      <w:p w14:paraId="391E0859" w14:textId="77777777" w:rsidR="007A410F" w:rsidRPr="00013160" w:rsidRDefault="007A410F" w:rsidP="007A410F">
                        <w:pPr>
                          <w:pStyle w:val="Subtitle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5033066A" w14:textId="77777777" w:rsidR="007C3465" w:rsidRDefault="007C3465" w:rsidP="00F3492A">
                        <w:pPr>
                          <w:pStyle w:val="Subtitle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36" o:spid="_x0000_s1036" type="#_x0000_t202" style="position:absolute;left:21336;top:88011;width:12954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" filled="f" stroked="f">
                  <o:lock v:ext="edit" aspectratio="t"/>
                  <v:textbox style="mso-fit-shape-to-text:t" inset="0,0,0,0">
                    <w:txbxContent>
                      <w:p w14:paraId="546EFB55" w14:textId="03470CF4" w:rsidR="007C3465" w:rsidRPr="005D49C9" w:rsidRDefault="007A410F" w:rsidP="005D49C9">
                        <w:pPr>
                          <w:spacing w:before="60" w:line="288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 xml:space="preserve">Hà </w:t>
                        </w:r>
                        <w:proofErr w:type="spellStart"/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Nội</w:t>
                        </w:r>
                        <w:proofErr w:type="spellEnd"/>
                        <w:r w:rsidR="005D49C9">
                          <w:rPr>
                            <w:rFonts w:ascii="Times New Roman" w:hAnsi="Times New Roman"/>
                            <w:b/>
                          </w:rPr>
                          <w:t>,</w:t>
                        </w: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 xml:space="preserve"> </w:t>
                        </w:r>
                        <w:r w:rsidR="000804C5">
                          <w:rPr>
                            <w:rFonts w:ascii="Times New Roman" w:hAnsi="Times New Roman"/>
                            <w:b/>
                          </w:rPr>
                          <w:t>202</w:t>
                        </w:r>
                        <w:r w:rsidR="00C831B8">
                          <w:rPr>
                            <w:rFonts w:ascii="Times New Roman" w:hAnsi="Times New Roman"/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  <v:shape id="Text Box 37" o:spid="_x0000_s1037" type="#_x0000_t202" style="position:absolute;left:6858;top:2038;width:41910;height:6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o:lock v:ext="edit" aspectratio="t"/>
                  <v:textbox style="mso-fit-shape-to-text:t">
                    <w:txbxContent>
                      <w:p w14:paraId="415D5C2B" w14:textId="77777777" w:rsidR="007A410F" w:rsidRPr="007A410F" w:rsidRDefault="007A410F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instrText xml:space="preserve"> MACROBUTTON DOFIELDCLICK BỘ GIÁO DỤC VÀ ĐÀO TẠO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end"/>
                        </w:r>
                      </w:p>
                      <w:p w14:paraId="35A5B4EA" w14:textId="77777777" w:rsidR="007A410F" w:rsidRPr="00F65597" w:rsidRDefault="007A410F" w:rsidP="007A410F">
                        <w:pPr>
                          <w:jc w:val="center"/>
                          <w:rPr>
                            <w:rStyle w:val="Strong"/>
                            <w:rFonts w:ascii=".VnTimeH" w:hAnsi=".VnTimeH"/>
                            <w:b/>
                            <w:szCs w:val="28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instrText xml:space="preserve"> MACROBUTTON DOFIELDCLICK TRƯỜNG ĐẠI HỌC MỎ - ĐỊA CHẤT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end"/>
                        </w:r>
                      </w:p>
                      <w:p w14:paraId="311A3FF0" w14:textId="77777777" w:rsidR="00F65597" w:rsidRPr="00F65597" w:rsidRDefault="00F65597" w:rsidP="00F65597">
                        <w:pPr>
                          <w:jc w:val="center"/>
                          <w:rPr>
                            <w:rStyle w:val="Strong"/>
                            <w:rFonts w:ascii=".VnTimeH" w:hAnsi=".VnTimeH"/>
                            <w:b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38" o:spid="_x0000_s1038" type="#_x0000_t202" style="position:absolute;top:33437;width:55626;height:20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41036EEC" w14:textId="77777777" w:rsidR="00F61B9B" w:rsidRPr="00E4767E" w:rsidRDefault="00F61B9B" w:rsidP="00F61B9B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</w:pPr>
                        <w:r w:rsidRPr="00E4767E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 xml:space="preserve">TÊN </w:t>
                        </w:r>
                        <w:r w:rsidRPr="00E4767E">
                          <w:rPr>
                            <w:rFonts w:ascii="Times New Roman" w:hAnsi="Times New Roman" w:hint="eastAsia"/>
                            <w:b/>
                            <w:sz w:val="40"/>
                            <w:szCs w:val="28"/>
                          </w:rPr>
                          <w:t>Đ</w:t>
                        </w:r>
                        <w:r w:rsidRPr="00E4767E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Ề TÀI</w:t>
                        </w:r>
                      </w:p>
                      <w:p w14:paraId="4520926E" w14:textId="403A76CE" w:rsidR="007C3465" w:rsidRPr="00E4767E" w:rsidRDefault="00C831B8" w:rsidP="00E4767E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40"/>
                            <w:szCs w:val="4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44"/>
                            <w:szCs w:val="44"/>
                            <w:lang w:val="en-GB" w:eastAsia="en-GB"/>
                          </w:rPr>
                          <w:t>Xây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sz w:val="44"/>
                            <w:szCs w:val="44"/>
                            <w:lang w:val="en-GB" w:eastAsia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44"/>
                            <w:szCs w:val="44"/>
                            <w:lang w:val="en-GB" w:eastAsia="en-GB"/>
                          </w:rPr>
                          <w:t>Dựng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sz w:val="44"/>
                            <w:szCs w:val="44"/>
                            <w:lang w:val="en-GB" w:eastAsia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44"/>
                            <w:szCs w:val="44"/>
                            <w:lang w:val="en-GB" w:eastAsia="en-GB"/>
                          </w:rPr>
                          <w:t>Ứng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sz w:val="44"/>
                            <w:szCs w:val="44"/>
                            <w:lang w:val="en-GB" w:eastAsia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44"/>
                            <w:szCs w:val="44"/>
                            <w:lang w:val="en-GB" w:eastAsia="en-GB"/>
                          </w:rPr>
                          <w:t>Dụng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sz w:val="44"/>
                            <w:szCs w:val="44"/>
                            <w:lang w:val="en-GB" w:eastAsia="en-GB"/>
                          </w:rPr>
                          <w:t xml:space="preserve"> Quản Lý File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44"/>
                            <w:szCs w:val="44"/>
                            <w:lang w:val="en-GB" w:eastAsia="en-GB"/>
                          </w:rPr>
                          <w:t>Trên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sz w:val="44"/>
                            <w:szCs w:val="44"/>
                            <w:lang w:val="en-GB" w:eastAsia="en-GB"/>
                          </w:rPr>
                          <w:t xml:space="preserve"> Androi</w:t>
                        </w:r>
                        <w:r w:rsidR="003B7498">
                          <w:rPr>
                            <w:rFonts w:ascii="Arial" w:hAnsi="Arial" w:cs="Arial"/>
                            <w:b/>
                            <w:sz w:val="44"/>
                            <w:szCs w:val="44"/>
                            <w:lang w:val="en-GB" w:eastAsia="en-GB"/>
                          </w:rPr>
                          <w:t>d</w:t>
                        </w:r>
                      </w:p>
                    </w:txbxContent>
                  </v:textbox>
                </v:shape>
                <v:shape id="Text Box 40" o:spid="_x0000_s1039" type="#_x0000_t202" style="position:absolute;left:571;top:59245;width:30671;height:28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0836D5A1" w14:textId="7FF4FDD9" w:rsidR="005761BF" w:rsidRDefault="005D49C9" w:rsidP="0044330B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SINH VIÊN THỰC HIỆN</w:t>
                        </w:r>
                      </w:p>
                      <w:p w14:paraId="5605FA9A" w14:textId="2030A247" w:rsidR="0044330B" w:rsidRPr="00F53713" w:rsidRDefault="0044330B" w:rsidP="0044330B">
                        <w:pPr>
                          <w:spacing w:after="120"/>
                          <w:ind w:firstLine="720"/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</w:pPr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 xml:space="preserve">Bùi </w:t>
                        </w:r>
                        <w:proofErr w:type="spellStart"/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Đức</w:t>
                        </w:r>
                        <w:proofErr w:type="spellEnd"/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 xml:space="preserve"> </w:t>
                        </w:r>
                        <w:proofErr w:type="spellStart"/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Thắng</w:t>
                        </w:r>
                        <w:proofErr w:type="spellEnd"/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 xml:space="preserve"> 2121050756 </w:t>
                        </w:r>
                        <w:proofErr w:type="gramStart"/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( C</w:t>
                        </w:r>
                        <w:proofErr w:type="gramEnd"/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 xml:space="preserve"> )</w:t>
                        </w:r>
                      </w:p>
                      <w:p w14:paraId="7572F3AB" w14:textId="399BDE28" w:rsidR="0044330B" w:rsidRPr="00F53713" w:rsidRDefault="0044330B" w:rsidP="0044330B">
                        <w:pPr>
                          <w:spacing w:after="120"/>
                          <w:ind w:firstLine="720"/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</w:pPr>
                        <w:proofErr w:type="spellStart"/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Lớp</w:t>
                        </w:r>
                        <w:proofErr w:type="spellEnd"/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 xml:space="preserve">: Công </w:t>
                        </w:r>
                        <w:proofErr w:type="spellStart"/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nghệ</w:t>
                        </w:r>
                        <w:proofErr w:type="spellEnd"/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 xml:space="preserve"> </w:t>
                        </w:r>
                        <w:proofErr w:type="spellStart"/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Phần</w:t>
                        </w:r>
                        <w:proofErr w:type="spellEnd"/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 xml:space="preserve"> </w:t>
                        </w:r>
                        <w:proofErr w:type="spellStart"/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Mềm</w:t>
                        </w:r>
                        <w:proofErr w:type="spellEnd"/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 xml:space="preserve"> K66</w:t>
                        </w:r>
                        <w:r w:rsidR="00D2416B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-</w:t>
                        </w:r>
                        <w:r w:rsidR="00CC39A0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05</w:t>
                        </w:r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D</w:t>
                        </w:r>
                      </w:p>
                      <w:p w14:paraId="32A9011D" w14:textId="4ECE9010" w:rsidR="0044330B" w:rsidRPr="00F53713" w:rsidRDefault="0044330B" w:rsidP="0044330B">
                        <w:pPr>
                          <w:spacing w:after="120"/>
                          <w:ind w:firstLine="720"/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</w:pPr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N</w:t>
                        </w:r>
                        <w:r w:rsidR="00C831B8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guyễn Văn Thiện</w:t>
                        </w:r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 xml:space="preserve"> 212105</w:t>
                        </w:r>
                        <w:r w:rsidR="00C831B8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1573</w:t>
                        </w:r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 xml:space="preserve"> </w:t>
                        </w:r>
                      </w:p>
                      <w:p w14:paraId="46E2B562" w14:textId="2CFD37AD" w:rsidR="0044330B" w:rsidRPr="00F53713" w:rsidRDefault="0044330B" w:rsidP="0044330B">
                        <w:pPr>
                          <w:spacing w:after="120"/>
                          <w:ind w:firstLine="720"/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</w:pPr>
                        <w:proofErr w:type="spellStart"/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Lớp</w:t>
                        </w:r>
                        <w:proofErr w:type="spellEnd"/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 xml:space="preserve">: Công </w:t>
                        </w:r>
                        <w:proofErr w:type="spellStart"/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nghệ</w:t>
                        </w:r>
                        <w:proofErr w:type="spellEnd"/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 xml:space="preserve"> </w:t>
                        </w:r>
                        <w:proofErr w:type="spellStart"/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Phần</w:t>
                        </w:r>
                        <w:proofErr w:type="spellEnd"/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 xml:space="preserve"> </w:t>
                        </w:r>
                        <w:proofErr w:type="spellStart"/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mềm</w:t>
                        </w:r>
                        <w:proofErr w:type="spellEnd"/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 xml:space="preserve"> K66</w:t>
                        </w:r>
                        <w:r w:rsidR="00D2416B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-</w:t>
                        </w:r>
                        <w:r w:rsidR="00CC39A0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05</w:t>
                        </w:r>
                        <w:r w:rsidR="00C831B8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A</w:t>
                        </w:r>
                      </w:p>
                      <w:p w14:paraId="2EDA1DDE" w14:textId="41A9AAD7" w:rsidR="0044330B" w:rsidRPr="00F53713" w:rsidRDefault="00C831B8" w:rsidP="0044330B">
                        <w:pPr>
                          <w:spacing w:after="120"/>
                          <w:ind w:firstLine="720"/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 xml:space="preserve">Nguyễn Xuân 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Phúc</w:t>
                        </w:r>
                        <w:r w:rsidR="0044330B"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 xml:space="preserve">  212105</w:t>
                        </w:r>
                        <w:r w:rsidR="00CC39A0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0762</w:t>
                        </w:r>
                        <w:proofErr w:type="gramEnd"/>
                        <w:r w:rsidR="0044330B"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 xml:space="preserve"> </w:t>
                        </w:r>
                      </w:p>
                      <w:p w14:paraId="0DF4D38C" w14:textId="066875FC" w:rsidR="0044330B" w:rsidRPr="00F53713" w:rsidRDefault="0044330B" w:rsidP="0044330B">
                        <w:pPr>
                          <w:spacing w:after="120"/>
                          <w:ind w:firstLine="720"/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</w:pPr>
                        <w:proofErr w:type="spellStart"/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Lớp</w:t>
                        </w:r>
                        <w:proofErr w:type="spellEnd"/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 xml:space="preserve">: Công </w:t>
                        </w:r>
                        <w:proofErr w:type="spellStart"/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nghệ</w:t>
                        </w:r>
                        <w:proofErr w:type="spellEnd"/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 xml:space="preserve"> </w:t>
                        </w:r>
                        <w:proofErr w:type="spellStart"/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Phần</w:t>
                        </w:r>
                        <w:proofErr w:type="spellEnd"/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 xml:space="preserve"> </w:t>
                        </w:r>
                        <w:proofErr w:type="spellStart"/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mềm</w:t>
                        </w:r>
                        <w:proofErr w:type="spellEnd"/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 xml:space="preserve"> </w:t>
                        </w:r>
                        <w:r w:rsidR="00DF2EDC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K</w:t>
                        </w:r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66</w:t>
                        </w:r>
                        <w:r w:rsidR="00D2416B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-</w:t>
                        </w:r>
                        <w:r w:rsidR="00CC39A0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05</w:t>
                        </w:r>
                        <w:r w:rsidR="00C831B8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A</w:t>
                        </w:r>
                      </w:p>
                      <w:p w14:paraId="47EDBA1A" w14:textId="41B5364C" w:rsidR="0044330B" w:rsidRPr="00F53713" w:rsidRDefault="00C831B8" w:rsidP="0044330B">
                        <w:pPr>
                          <w:spacing w:after="120"/>
                          <w:ind w:firstLine="720"/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 xml:space="preserve">Nguyễn Văn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Khôi</w:t>
                        </w:r>
                        <w:proofErr w:type="spellEnd"/>
                        <w:r w:rsidR="0044330B"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 xml:space="preserve"> </w:t>
                        </w:r>
                        <w:r w:rsidR="00CC39A0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2221050473</w:t>
                        </w:r>
                      </w:p>
                      <w:p w14:paraId="6B52907A" w14:textId="21629FBE" w:rsidR="00C831B8" w:rsidRPr="00C831B8" w:rsidRDefault="0044330B" w:rsidP="00C831B8">
                        <w:pPr>
                          <w:spacing w:after="120"/>
                          <w:ind w:firstLine="720"/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</w:pPr>
                        <w:proofErr w:type="spellStart"/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Lớp</w:t>
                        </w:r>
                        <w:proofErr w:type="spellEnd"/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 xml:space="preserve">: </w:t>
                        </w:r>
                        <w:r w:rsidR="00D604B1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 xml:space="preserve">Khoa Học </w:t>
                        </w:r>
                        <w:proofErr w:type="spellStart"/>
                        <w:r w:rsidR="00D604B1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Máy</w:t>
                        </w:r>
                        <w:proofErr w:type="spellEnd"/>
                        <w:r w:rsidR="00D604B1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 xml:space="preserve"> </w:t>
                        </w:r>
                        <w:proofErr w:type="spellStart"/>
                        <w:r w:rsidR="00D604B1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Tính</w:t>
                        </w:r>
                        <w:proofErr w:type="spellEnd"/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 xml:space="preserve"> K6</w:t>
                        </w:r>
                        <w:r w:rsidR="00C831B8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7</w:t>
                        </w:r>
                        <w:r w:rsidR="00D2416B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-</w:t>
                        </w:r>
                        <w:r w:rsidR="00CC39A0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07</w:t>
                        </w:r>
                        <w:r w:rsidR="00C831B8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A</w:t>
                        </w:r>
                      </w:p>
                      <w:p w14:paraId="01D51FFE" w14:textId="062A6605" w:rsidR="0044330B" w:rsidRPr="00F53713" w:rsidRDefault="0044330B" w:rsidP="000C0D5C">
                        <w:pPr>
                          <w:ind w:firstLine="720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1" o:spid="_x0000_s1040" type="#_x0000_t202" style="position:absolute;left:26670;top:59150;width:28956;height:18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48E21183" w14:textId="77777777" w:rsidR="007A410F" w:rsidRPr="007A410F" w:rsidRDefault="005D49C9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CÁN BỘ </w:t>
                        </w:r>
                        <w:r w:rsidR="00715BD9">
                          <w:rPr>
                            <w:rFonts w:ascii="Times New Roman" w:hAnsi="Times New Roman"/>
                            <w:b/>
                            <w:sz w:val="24"/>
                          </w:rPr>
                          <w:t>GIẢNG DẠY</w:t>
                        </w:r>
                      </w:p>
                      <w:p w14:paraId="23C6B924" w14:textId="363D13C9" w:rsidR="007A410F" w:rsidRPr="007A410F" w:rsidRDefault="00452BD2" w:rsidP="007A410F">
                        <w:pPr>
                          <w:jc w:val="center"/>
                          <w:rPr>
                            <w:rFonts w:ascii="Times New Roman" w:hAnsi="Times New Roman"/>
                            <w:szCs w:val="3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GVC.TS:</w:t>
                        </w:r>
                        <w:r w:rsidR="00C831B8">
                          <w:rPr>
                            <w:rFonts w:ascii="Times New Roman" w:hAnsi="Times New Roman"/>
                            <w:b/>
                            <w:sz w:val="24"/>
                          </w:rPr>
                          <w:t>Nguyễn</w:t>
                        </w:r>
                        <w:proofErr w:type="spellEnd"/>
                        <w:proofErr w:type="gramEnd"/>
                        <w:r w:rsidR="00C831B8"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 Duy Huy</w:t>
                        </w:r>
                      </w:p>
                      <w:p w14:paraId="19B958CC" w14:textId="63226578" w:rsidR="007A410F" w:rsidRPr="007A410F" w:rsidRDefault="007A410F" w:rsidP="007A410F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</w:rPr>
                          <w:t>Bộ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</w:rPr>
                          <w:t>môn</w:t>
                        </w:r>
                        <w:proofErr w:type="spellEnd"/>
                        <w:r w:rsidR="005D49C9">
                          <w:rPr>
                            <w:rFonts w:ascii="Times New Roman" w:hAnsi="Times New Roman"/>
                            <w:sz w:val="24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 w:rsidR="00C831B8">
                          <w:rPr>
                            <w:rFonts w:ascii="Times New Roman" w:hAnsi="Times New Roman"/>
                            <w:sz w:val="24"/>
                          </w:rPr>
                          <w:t xml:space="preserve">Khoa Học </w:t>
                        </w:r>
                        <w:proofErr w:type="spellStart"/>
                        <w:r w:rsidR="00C831B8">
                          <w:rPr>
                            <w:rFonts w:ascii="Times New Roman" w:hAnsi="Times New Roman"/>
                            <w:sz w:val="24"/>
                          </w:rPr>
                          <w:t>Máy</w:t>
                        </w:r>
                        <w:proofErr w:type="spellEnd"/>
                        <w:r w:rsidR="00C831B8">
                          <w:rPr>
                            <w:rFonts w:ascii="Times New Roman" w:hAnsi="Times New Roman"/>
                            <w:sz w:val="24"/>
                          </w:rPr>
                          <w:t xml:space="preserve"> Tính</w:t>
                        </w:r>
                      </w:p>
                      <w:p w14:paraId="76903EDB" w14:textId="77777777" w:rsidR="00F3492A" w:rsidRPr="00F65597" w:rsidRDefault="00F3492A" w:rsidP="00F3492A">
                        <w:pPr>
                          <w:jc w:val="center"/>
                          <w:rPr>
                            <w:rFonts w:ascii=".VnTimeH" w:hAnsi=".VnTimeH"/>
                            <w:sz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2343E4" w:rsidSect="00AD3D92">
      <w:pgSz w:w="11907" w:h="16840" w:code="9"/>
      <w:pgMar w:top="1134" w:right="1134" w:bottom="1134" w:left="1985" w:header="709" w:footer="709" w:gutter="0"/>
      <w:pgBorders>
        <w:top w:val="twistedLines1" w:sz="12" w:space="0" w:color="auto"/>
        <w:left w:val="twistedLines1" w:sz="12" w:space="0" w:color="auto"/>
        <w:bottom w:val="twistedLines1" w:sz="12" w:space="0" w:color="auto"/>
        <w:right w:val="twistedLines1" w:sz="12" w:space="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BodoniH">
    <w:altName w:val="Calibri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BlackH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4220D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4AFD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BD0B7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0063E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42E3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1C3C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A0BC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406A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F40B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3223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7936413">
    <w:abstractNumId w:val="9"/>
  </w:num>
  <w:num w:numId="2" w16cid:durableId="49348847">
    <w:abstractNumId w:val="7"/>
  </w:num>
  <w:num w:numId="3" w16cid:durableId="1517231591">
    <w:abstractNumId w:val="6"/>
  </w:num>
  <w:num w:numId="4" w16cid:durableId="1988363176">
    <w:abstractNumId w:val="5"/>
  </w:num>
  <w:num w:numId="5" w16cid:durableId="1231383804">
    <w:abstractNumId w:val="4"/>
  </w:num>
  <w:num w:numId="6" w16cid:durableId="2117749300">
    <w:abstractNumId w:val="8"/>
  </w:num>
  <w:num w:numId="7" w16cid:durableId="954360586">
    <w:abstractNumId w:val="3"/>
  </w:num>
  <w:num w:numId="8" w16cid:durableId="1528060645">
    <w:abstractNumId w:val="2"/>
  </w:num>
  <w:num w:numId="9" w16cid:durableId="1798832373">
    <w:abstractNumId w:val="1"/>
  </w:num>
  <w:num w:numId="10" w16cid:durableId="122533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597"/>
    <w:rsid w:val="00013160"/>
    <w:rsid w:val="000217AD"/>
    <w:rsid w:val="000357E5"/>
    <w:rsid w:val="000422F0"/>
    <w:rsid w:val="000804C5"/>
    <w:rsid w:val="000C0D5C"/>
    <w:rsid w:val="00101609"/>
    <w:rsid w:val="0019207D"/>
    <w:rsid w:val="001A25BD"/>
    <w:rsid w:val="002271C2"/>
    <w:rsid w:val="002343E4"/>
    <w:rsid w:val="00245CAA"/>
    <w:rsid w:val="002A0309"/>
    <w:rsid w:val="00310B0F"/>
    <w:rsid w:val="003B7498"/>
    <w:rsid w:val="003E22EE"/>
    <w:rsid w:val="003E3F49"/>
    <w:rsid w:val="0044330B"/>
    <w:rsid w:val="00452BD2"/>
    <w:rsid w:val="004E743A"/>
    <w:rsid w:val="00561D58"/>
    <w:rsid w:val="00573AC0"/>
    <w:rsid w:val="005761BF"/>
    <w:rsid w:val="00587DF7"/>
    <w:rsid w:val="005B7971"/>
    <w:rsid w:val="005D49C9"/>
    <w:rsid w:val="00715BD9"/>
    <w:rsid w:val="007201F3"/>
    <w:rsid w:val="007701B0"/>
    <w:rsid w:val="007A410F"/>
    <w:rsid w:val="007C3465"/>
    <w:rsid w:val="00847253"/>
    <w:rsid w:val="00963D03"/>
    <w:rsid w:val="00965335"/>
    <w:rsid w:val="00965AC7"/>
    <w:rsid w:val="009A7691"/>
    <w:rsid w:val="00A26CA5"/>
    <w:rsid w:val="00A2796F"/>
    <w:rsid w:val="00AD3D92"/>
    <w:rsid w:val="00AD4509"/>
    <w:rsid w:val="00C3269E"/>
    <w:rsid w:val="00C831B8"/>
    <w:rsid w:val="00C83D47"/>
    <w:rsid w:val="00C94729"/>
    <w:rsid w:val="00CC39A0"/>
    <w:rsid w:val="00D0310D"/>
    <w:rsid w:val="00D042BE"/>
    <w:rsid w:val="00D1074C"/>
    <w:rsid w:val="00D2416B"/>
    <w:rsid w:val="00D32255"/>
    <w:rsid w:val="00D37368"/>
    <w:rsid w:val="00D40FE3"/>
    <w:rsid w:val="00D604B1"/>
    <w:rsid w:val="00D73CC5"/>
    <w:rsid w:val="00D763DF"/>
    <w:rsid w:val="00D94517"/>
    <w:rsid w:val="00DB6D2E"/>
    <w:rsid w:val="00DE5B62"/>
    <w:rsid w:val="00DF2EDC"/>
    <w:rsid w:val="00E4767E"/>
    <w:rsid w:val="00E706D9"/>
    <w:rsid w:val="00E86DD2"/>
    <w:rsid w:val="00EC0B00"/>
    <w:rsid w:val="00F3492A"/>
    <w:rsid w:val="00F53713"/>
    <w:rsid w:val="00F559F6"/>
    <w:rsid w:val="00F61B9B"/>
    <w:rsid w:val="00F6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92A752"/>
  <w15:docId w15:val="{34A2D840-ECE0-476E-922E-EEA67D78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767E"/>
    <w:rPr>
      <w:rFonts w:ascii=".VnTime" w:hAnsi=".VnTime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61D58"/>
    <w:pPr>
      <w:spacing w:before="60"/>
      <w:jc w:val="center"/>
    </w:pPr>
    <w:rPr>
      <w:rFonts w:ascii=".VnBodoniH" w:hAnsi=".VnBodoniH"/>
      <w:sz w:val="40"/>
      <w:szCs w:val="40"/>
    </w:rPr>
  </w:style>
  <w:style w:type="paragraph" w:styleId="Subtitle">
    <w:name w:val="Subtitle"/>
    <w:basedOn w:val="Normal"/>
    <w:link w:val="SubtitleChar"/>
    <w:qFormat/>
    <w:rsid w:val="00561D58"/>
    <w:pPr>
      <w:spacing w:before="60"/>
      <w:jc w:val="center"/>
    </w:pPr>
    <w:rPr>
      <w:rFonts w:ascii=".VnTimeH" w:hAnsi=".VnTimeH"/>
      <w:sz w:val="32"/>
      <w:szCs w:val="32"/>
    </w:rPr>
  </w:style>
  <w:style w:type="character" w:styleId="Strong">
    <w:name w:val="Strong"/>
    <w:qFormat/>
    <w:rsid w:val="00561D58"/>
    <w:rPr>
      <w:rFonts w:ascii=".VnBlackH" w:hAnsi=".VnBlackH"/>
    </w:rPr>
  </w:style>
  <w:style w:type="character" w:customStyle="1" w:styleId="TitleChar">
    <w:name w:val="Title Char"/>
    <w:basedOn w:val="DefaultParagraphFont"/>
    <w:link w:val="Title"/>
    <w:locked/>
    <w:rsid w:val="007A410F"/>
    <w:rPr>
      <w:rFonts w:ascii=".VnBodoniH" w:hAnsi=".VnBodoniH"/>
      <w:sz w:val="40"/>
      <w:szCs w:val="40"/>
    </w:rPr>
  </w:style>
  <w:style w:type="character" w:customStyle="1" w:styleId="SubtitleChar">
    <w:name w:val="Subtitle Char"/>
    <w:basedOn w:val="DefaultParagraphFont"/>
    <w:link w:val="Subtitle"/>
    <w:locked/>
    <w:rsid w:val="007A410F"/>
    <w:rPr>
      <w:rFonts w:ascii=".VnTimeH" w:hAnsi=".VnTimeH"/>
      <w:sz w:val="32"/>
      <w:szCs w:val="32"/>
    </w:rPr>
  </w:style>
  <w:style w:type="table" w:styleId="TableGrid">
    <w:name w:val="Table Grid"/>
    <w:basedOn w:val="TableNormal"/>
    <w:rsid w:val="000804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41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ran%20Trung%20Chuyen\Desktop\Mau_Bia_DAT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91DFF74F122E44B563087C2EAC1360" ma:contentTypeVersion="0" ma:contentTypeDescription="Create a new document." ma:contentTypeScope="" ma:versionID="f15213e3e28e8466c8e2905401d068c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3A582-EEFB-4EB4-AC8E-BF072F4EA8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339062-B1BB-4D89-854D-A5F15D43C4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2E49C2-218E-472C-99A5-6FC03C4661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1FC8027-ACED-47D1-877D-FD92CE097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Mau_Bia_DATN</Template>
  <TotalTime>69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Bia Do an tot nghiep</vt:lpstr>
    </vt:vector>
  </TitlesOfParts>
  <Company>THTD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Bia Do an tot nghiep</dc:title>
  <dc:subject>Van ban mau</dc:subject>
  <dc:creator>Trần Trung Chuyên</dc:creator>
  <cp:keywords>Bia, DATN, Do an tot nghiep</cp:keywords>
  <cp:lastModifiedBy>BÙI ĐỨC THẮNG</cp:lastModifiedBy>
  <cp:revision>22</cp:revision>
  <cp:lastPrinted>2006-10-05T17:48:00Z</cp:lastPrinted>
  <dcterms:created xsi:type="dcterms:W3CDTF">2016-06-02T08:40:00Z</dcterms:created>
  <dcterms:modified xsi:type="dcterms:W3CDTF">2024-12-14T15:03:00Z</dcterms:modified>
  <cp:category>Van ban &amp; Mau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0x010100D991DFF74F122E44B563087C2EAC1360</vt:lpwstr>
  </property>
</Properties>
</file>